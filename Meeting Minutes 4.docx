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D866" w14:textId="77777777" w:rsidR="0062128A" w:rsidRDefault="0062128A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5E96E2D7" w14:textId="77777777" w:rsidTr="001E0877">
        <w:tc>
          <w:tcPr>
            <w:tcW w:w="7650" w:type="dxa"/>
          </w:tcPr>
          <w:p w14:paraId="38FBB412" w14:textId="77777777" w:rsidR="002B2D13" w:rsidRPr="00D60069" w:rsidRDefault="00000000">
            <w:pPr>
              <w:pStyle w:val="Title"/>
            </w:pPr>
            <w:sdt>
              <w:sdtPr>
                <w:id w:val="-1086378735"/>
                <w:placeholder>
                  <w:docPart w:val="39011D0FBEB7CD4EAFEAC8310101F303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14:paraId="2B37E97C" w14:textId="4639671D" w:rsidR="00D62E01" w:rsidRPr="00D60069" w:rsidRDefault="00EC5C3A">
            <w:pPr>
              <w:pStyle w:val="Heading3"/>
            </w:pPr>
            <w:r>
              <w:t xml:space="preserve">November </w:t>
            </w:r>
            <w:r w:rsidR="00962D5A">
              <w:t>26</w:t>
            </w:r>
            <w:r>
              <w:t>, 2022</w:t>
            </w:r>
          </w:p>
          <w:p w14:paraId="1B0516D0" w14:textId="74D51C21" w:rsidR="00D62E01" w:rsidRPr="00D60069" w:rsidRDefault="006A19B2">
            <w:pPr>
              <w:pStyle w:val="Heading3"/>
            </w:pPr>
            <w:r>
              <w:t>8</w:t>
            </w:r>
            <w:r w:rsidR="00EC5C3A">
              <w:t>:30 PM</w:t>
            </w:r>
          </w:p>
          <w:p w14:paraId="2D48D818" w14:textId="77777777" w:rsidR="002B2D13" w:rsidRPr="00D60069" w:rsidRDefault="00EC5C3A" w:rsidP="00D62E01">
            <w:pPr>
              <w:pStyle w:val="Heading3"/>
            </w:pPr>
            <w:r>
              <w:t>Discord Voice Meeting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5E6413E6" w14:textId="77777777" w:rsidTr="00E048B4">
        <w:sdt>
          <w:sdtPr>
            <w:id w:val="834805806"/>
            <w:placeholder>
              <w:docPart w:val="5E7A50F28DA8F7448FAB115E8951C334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14:paraId="5D892EF1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72DAAF69" w14:textId="77777777" w:rsidR="002B2D13" w:rsidRPr="00D60069" w:rsidRDefault="00EC5C3A" w:rsidP="00D60069">
            <w:pPr>
              <w:spacing w:after="80"/>
            </w:pPr>
            <w:r>
              <w:t>Samridhya Mukherjee</w:t>
            </w:r>
          </w:p>
        </w:tc>
        <w:tc>
          <w:tcPr>
            <w:tcW w:w="1779" w:type="dxa"/>
            <w:tcMar>
              <w:top w:w="144" w:type="dxa"/>
            </w:tcMar>
          </w:tcPr>
          <w:p w14:paraId="4A884382" w14:textId="77777777"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17958C9163A1F94A850748F14CBF07A3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6892AF83" w14:textId="25FA4463" w:rsidR="002B2D13" w:rsidRPr="00D60069" w:rsidRDefault="00962D5A" w:rsidP="00D60069">
            <w:pPr>
              <w:spacing w:after="80"/>
            </w:pPr>
            <w:r>
              <w:t>Final Revisions</w:t>
            </w:r>
          </w:p>
        </w:tc>
      </w:tr>
      <w:tr w:rsidR="002B2D13" w:rsidRPr="00D60069" w14:paraId="1C832D03" w14:textId="77777777" w:rsidTr="00E048B4">
        <w:sdt>
          <w:sdtPr>
            <w:id w:val="-906145096"/>
            <w:placeholder>
              <w:docPart w:val="FE30597FD5ADAF449503620671AEFC18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</w:tcPr>
              <w:p w14:paraId="405C3A31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2D314943" w14:textId="77777777" w:rsidR="002B2D13" w:rsidRPr="00D60069" w:rsidRDefault="00EC5C3A" w:rsidP="00D60069">
            <w:pPr>
              <w:spacing w:after="80"/>
            </w:pPr>
            <w:r>
              <w:t>Andy Lopez</w:t>
            </w:r>
          </w:p>
        </w:tc>
        <w:tc>
          <w:tcPr>
            <w:tcW w:w="1779" w:type="dxa"/>
          </w:tcPr>
          <w:p w14:paraId="56D4528D" w14:textId="77777777"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29E441EC8FCF9243991DE6827A9044DC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2A6FC271" w14:textId="77777777" w:rsidR="002B2D13" w:rsidRPr="00D60069" w:rsidRDefault="00EC5C3A" w:rsidP="00D60069">
            <w:pPr>
              <w:spacing w:after="80"/>
            </w:pPr>
            <w:r>
              <w:t>Samridhya Mukherjee</w:t>
            </w:r>
          </w:p>
        </w:tc>
      </w:tr>
      <w:tr w:rsidR="002B2D13" w:rsidRPr="00D60069" w14:paraId="5C9A6B4B" w14:textId="77777777" w:rsidTr="00E048B4">
        <w:tc>
          <w:tcPr>
            <w:tcW w:w="1946" w:type="dxa"/>
          </w:tcPr>
          <w:p w14:paraId="6F629C43" w14:textId="77777777"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5A8104DDE5855847929924210992A38F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35119DD1" w14:textId="77777777" w:rsidR="002B2D13" w:rsidRPr="00D60069" w:rsidRDefault="00EC5C3A" w:rsidP="00D60069">
            <w:pPr>
              <w:spacing w:after="80"/>
            </w:pPr>
            <w:r>
              <w:t>Manan Savaliya</w:t>
            </w:r>
          </w:p>
        </w:tc>
        <w:tc>
          <w:tcPr>
            <w:tcW w:w="1779" w:type="dxa"/>
          </w:tcPr>
          <w:p w14:paraId="7FE02EEB" w14:textId="77777777"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5674DEF6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78BC5BC1" w14:textId="77777777" w:rsidTr="00E048B4">
        <w:tc>
          <w:tcPr>
            <w:tcW w:w="1980" w:type="dxa"/>
            <w:tcMar>
              <w:top w:w="144" w:type="dxa"/>
            </w:tcMar>
          </w:tcPr>
          <w:p w14:paraId="2B12F39D" w14:textId="77777777" w:rsidR="002B2D13" w:rsidRPr="00D60069" w:rsidRDefault="00000000">
            <w:pPr>
              <w:pStyle w:val="Heading2"/>
            </w:pPr>
            <w:sdt>
              <w:sdtPr>
                <w:id w:val="1643469904"/>
                <w:placeholder>
                  <w:docPart w:val="B4C81614F7223D4F8BCC37C96F326D87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11189FEF" w14:textId="77777777" w:rsidR="002B2D13" w:rsidRPr="00D60069" w:rsidRDefault="00EC5C3A" w:rsidP="00D62E01">
            <w:r>
              <w:t>Samridhya Mukherjee, Andy Lopez, Manan Savaliya</w:t>
            </w:r>
          </w:p>
        </w:tc>
      </w:tr>
      <w:tr w:rsidR="002B2D13" w:rsidRPr="00D60069" w14:paraId="2E6A2F68" w14:textId="77777777" w:rsidTr="00E048B4">
        <w:tc>
          <w:tcPr>
            <w:tcW w:w="1980" w:type="dxa"/>
          </w:tcPr>
          <w:p w14:paraId="6D18E356" w14:textId="77777777" w:rsidR="002B2D13" w:rsidRPr="00D60069" w:rsidRDefault="00000000">
            <w:pPr>
              <w:pStyle w:val="Heading2"/>
            </w:pPr>
            <w:sdt>
              <w:sdtPr>
                <w:id w:val="-1255275818"/>
                <w:placeholder>
                  <w:docPart w:val="A07520EEC9089F4ABF1C1F8E62BCF397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6ED64D8E" w14:textId="2D8A59E2" w:rsidR="002B2D13" w:rsidRPr="00DB7349" w:rsidRDefault="00DB7349">
            <w:pPr>
              <w:rPr>
                <w:i/>
                <w:iCs/>
              </w:rPr>
            </w:pPr>
            <w:r>
              <w:rPr>
                <w:i/>
                <w:iCs/>
              </w:rPr>
              <w:t>Not Applicable</w:t>
            </w:r>
          </w:p>
        </w:tc>
      </w:tr>
      <w:tr w:rsidR="002B2D13" w:rsidRPr="00D60069" w14:paraId="107A0A66" w14:textId="77777777" w:rsidTr="00E048B4">
        <w:tc>
          <w:tcPr>
            <w:tcW w:w="1980" w:type="dxa"/>
          </w:tcPr>
          <w:p w14:paraId="3AA97522" w14:textId="77777777" w:rsidR="002B2D13" w:rsidRPr="00D60069" w:rsidRDefault="00000000">
            <w:pPr>
              <w:pStyle w:val="Heading2"/>
            </w:pPr>
            <w:sdt>
              <w:sdtPr>
                <w:id w:val="681237791"/>
                <w:placeholder>
                  <w:docPart w:val="11C1DACAA47C024A86C1EEE5404C4E03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11FF76B7" w14:textId="77777777" w:rsidR="002B2D13" w:rsidRPr="00EC5C3A" w:rsidRDefault="00EC5C3A" w:rsidP="00D62E01">
            <w:pPr>
              <w:rPr>
                <w:i/>
                <w:iCs/>
              </w:rPr>
            </w:pPr>
            <w:r w:rsidRPr="00EC5C3A">
              <w:rPr>
                <w:i/>
                <w:iCs/>
              </w:rPr>
              <w:t>Not Applicable</w:t>
            </w:r>
          </w:p>
        </w:tc>
      </w:tr>
    </w:tbl>
    <w:sdt>
      <w:sdtPr>
        <w:id w:val="-2901889"/>
        <w:placeholder>
          <w:docPart w:val="230FD188ED13E142B0485EE540CAEFF3"/>
        </w:placeholder>
        <w:temporary/>
        <w:showingPlcHdr/>
        <w15:appearance w15:val="hidden"/>
      </w:sdtPr>
      <w:sdtContent>
        <w:p w14:paraId="34ED9C35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61D17ECF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1A8E7D17" w14:textId="77777777" w:rsidR="002B2D13" w:rsidRPr="00D60069" w:rsidRDefault="00000000">
            <w:pPr>
              <w:pStyle w:val="Heading2"/>
            </w:pPr>
            <w:sdt>
              <w:sdtPr>
                <w:id w:val="90904773"/>
                <w:placeholder>
                  <w:docPart w:val="4AE8E64C18ABC84F9E68A0DB41F0B4A9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13BB7467" w14:textId="77777777" w:rsidR="00DB7349" w:rsidRDefault="00DB7349">
            <w:r>
              <w:t>Figuring out our concluding statements and how we will</w:t>
            </w:r>
          </w:p>
          <w:p w14:paraId="67619B0B" w14:textId="460E576C" w:rsidR="002B2D13" w:rsidRPr="00DB7349" w:rsidRDefault="00DB7349">
            <w:r>
              <w:t xml:space="preserve">further prove our point </w:t>
            </w:r>
          </w:p>
        </w:tc>
        <w:tc>
          <w:tcPr>
            <w:tcW w:w="1324" w:type="dxa"/>
          </w:tcPr>
          <w:p w14:paraId="2685DDF9" w14:textId="77777777" w:rsidR="002B2D13" w:rsidRPr="00D60069" w:rsidRDefault="00000000">
            <w:pPr>
              <w:pStyle w:val="Heading2"/>
            </w:pPr>
            <w:sdt>
              <w:sdtPr>
                <w:id w:val="1737199064"/>
                <w:placeholder>
                  <w:docPart w:val="860AC9F42B0D2644A39332B8C932AB90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78A15F49" w14:textId="77777777" w:rsidR="002B2D13" w:rsidRPr="00D60069" w:rsidRDefault="00EC5C3A">
            <w:r>
              <w:t>Samridhya Mukherjee</w:t>
            </w:r>
          </w:p>
        </w:tc>
      </w:tr>
    </w:tbl>
    <w:p w14:paraId="3CFABED0" w14:textId="77777777" w:rsidR="002B2D13" w:rsidRPr="00D60069" w:rsidRDefault="00000000">
      <w:pPr>
        <w:pStyle w:val="Heading4"/>
      </w:pPr>
      <w:sdt>
        <w:sdtPr>
          <w:id w:val="-391195506"/>
          <w:placeholder>
            <w:docPart w:val="7CF33F95B1F7394AA534550FED8BA906"/>
          </w:placeholder>
          <w:temporary/>
          <w:showingPlcHdr/>
          <w15:appearance w15:val="hidden"/>
        </w:sdtPr>
        <w:sdtContent>
          <w:r w:rsidR="006344A8" w:rsidRPr="00D60069">
            <w:t>Discussion:</w:t>
          </w:r>
        </w:sdtContent>
      </w:sdt>
    </w:p>
    <w:p w14:paraId="7A7715D0" w14:textId="0B1706BC" w:rsidR="002B2D13" w:rsidRPr="00D60069" w:rsidRDefault="00DB7349">
      <w:r>
        <w:t>Before presenting our conclusions, we will be diving heavily into the latest FTX situation that took place and the consequences that came out of it</w:t>
      </w:r>
    </w:p>
    <w:p w14:paraId="458CCE1D" w14:textId="77777777" w:rsidR="002B2D13" w:rsidRPr="00D60069" w:rsidRDefault="00000000">
      <w:pPr>
        <w:pStyle w:val="Heading4"/>
      </w:pPr>
      <w:sdt>
        <w:sdtPr>
          <w:id w:val="1574465788"/>
          <w:placeholder>
            <w:docPart w:val="612DA2F4A8CFD0429C2E06CD4B645AAA"/>
          </w:placeholder>
          <w:temporary/>
          <w:showingPlcHdr/>
          <w15:appearance w15:val="hidden"/>
        </w:sdtPr>
        <w:sdtContent>
          <w:r w:rsidR="006344A8" w:rsidRPr="00D60069">
            <w:t>Conclusions:</w:t>
          </w:r>
        </w:sdtContent>
      </w:sdt>
    </w:p>
    <w:p w14:paraId="45CC0A9F" w14:textId="588FA24B" w:rsidR="002B2D13" w:rsidRPr="00D60069" w:rsidRDefault="00DB7349">
      <w:r>
        <w:t>Finished putting together the entire presentation, kept a list of our references to put on GitHub, a</w:t>
      </w:r>
      <w:r w:rsidR="00945C6B">
        <w:t>nd just need a final revision to go over everyone’s parts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361F0225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3FC058AB" w14:textId="77777777"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0DB1D12A5DFD6845BCF8A3F954376AB2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511668F8" w14:textId="77777777"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51C99B4D0CCB874CAFA5F75CD3EDBD2C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63C5CB8E" w14:textId="77777777"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F3BCDCFD9DD5214B9B8C6F1DE2D3722F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5EAFF6BC" w14:textId="77777777" w:rsidTr="00D60069">
        <w:tc>
          <w:tcPr>
            <w:tcW w:w="5310" w:type="dxa"/>
          </w:tcPr>
          <w:p w14:paraId="5EA20D12" w14:textId="17C45395" w:rsidR="002B2D13" w:rsidRPr="00D60069" w:rsidRDefault="00945C6B" w:rsidP="00D60069">
            <w:pPr>
              <w:pStyle w:val="ListBullet"/>
              <w:spacing w:after="80"/>
            </w:pPr>
            <w:r>
              <w:t>Summarizations</w:t>
            </w:r>
          </w:p>
        </w:tc>
        <w:tc>
          <w:tcPr>
            <w:tcW w:w="3060" w:type="dxa"/>
          </w:tcPr>
          <w:p w14:paraId="09DC5E42" w14:textId="77777777" w:rsidR="002B2D13" w:rsidRPr="00D60069" w:rsidRDefault="00EC5C3A" w:rsidP="00D60069">
            <w:pPr>
              <w:spacing w:after="80"/>
            </w:pPr>
            <w:r>
              <w:t>Samridhya Mukherjee</w:t>
            </w:r>
          </w:p>
        </w:tc>
        <w:tc>
          <w:tcPr>
            <w:tcW w:w="1854" w:type="dxa"/>
          </w:tcPr>
          <w:p w14:paraId="6618C0F9" w14:textId="52E13DB5" w:rsidR="002B2D13" w:rsidRPr="00D60069" w:rsidRDefault="00945C6B" w:rsidP="00D60069">
            <w:pPr>
              <w:spacing w:after="80"/>
            </w:pPr>
            <w:r>
              <w:t>November</w:t>
            </w:r>
            <w:r w:rsidR="00EC5C3A">
              <w:t xml:space="preserve"> </w:t>
            </w:r>
            <w:r>
              <w:t>26</w:t>
            </w:r>
            <w:r w:rsidR="00EC5C3A">
              <w:t>, 2022</w:t>
            </w:r>
          </w:p>
        </w:tc>
      </w:tr>
      <w:tr w:rsidR="002B2D13" w:rsidRPr="00D60069" w14:paraId="1102D200" w14:textId="77777777" w:rsidTr="00D60069">
        <w:tc>
          <w:tcPr>
            <w:tcW w:w="5310" w:type="dxa"/>
          </w:tcPr>
          <w:p w14:paraId="1F9961D1" w14:textId="683D25A1" w:rsidR="002B2D13" w:rsidRPr="00D60069" w:rsidRDefault="00945C6B" w:rsidP="00D60069">
            <w:pPr>
              <w:pStyle w:val="ListBullet"/>
              <w:spacing w:after="80"/>
            </w:pPr>
            <w:r>
              <w:t xml:space="preserve">List of references </w:t>
            </w:r>
            <w:r w:rsidR="00EC5C3A">
              <w:t xml:space="preserve"> </w:t>
            </w:r>
          </w:p>
        </w:tc>
        <w:tc>
          <w:tcPr>
            <w:tcW w:w="3060" w:type="dxa"/>
          </w:tcPr>
          <w:p w14:paraId="5A4A4865" w14:textId="7C2A6F7B" w:rsidR="002B2D13" w:rsidRPr="00D60069" w:rsidRDefault="00945C6B" w:rsidP="00D60069">
            <w:pPr>
              <w:spacing w:after="80"/>
            </w:pPr>
            <w:r>
              <w:t>Andy Lopez</w:t>
            </w:r>
          </w:p>
        </w:tc>
        <w:tc>
          <w:tcPr>
            <w:tcW w:w="1854" w:type="dxa"/>
          </w:tcPr>
          <w:p w14:paraId="6EC830BE" w14:textId="57B0CDCB" w:rsidR="00945C6B" w:rsidRPr="00D60069" w:rsidRDefault="00EC5C3A" w:rsidP="00D60069">
            <w:pPr>
              <w:spacing w:after="80"/>
            </w:pPr>
            <w:r>
              <w:t xml:space="preserve">November </w:t>
            </w:r>
            <w:r w:rsidR="00945C6B">
              <w:t>26</w:t>
            </w:r>
            <w:r>
              <w:t>, 202</w:t>
            </w:r>
            <w:r w:rsidR="00945C6B">
              <w:t>2</w:t>
            </w:r>
          </w:p>
        </w:tc>
      </w:tr>
      <w:tr w:rsidR="002B2D13" w:rsidRPr="00D60069" w14:paraId="605290F0" w14:textId="77777777" w:rsidTr="00D60069">
        <w:tc>
          <w:tcPr>
            <w:tcW w:w="5310" w:type="dxa"/>
            <w:tcMar>
              <w:bottom w:w="288" w:type="dxa"/>
            </w:tcMar>
          </w:tcPr>
          <w:p w14:paraId="343F0FE9" w14:textId="5577DE16" w:rsidR="002B2D13" w:rsidRPr="00D60069" w:rsidRDefault="00945C6B" w:rsidP="00D60069">
            <w:pPr>
              <w:pStyle w:val="ListBullet"/>
              <w:spacing w:after="80"/>
            </w:pPr>
            <w:r>
              <w:t>Final touches on the presentation</w:t>
            </w:r>
            <w:r w:rsidR="00EC5C3A">
              <w:t xml:space="preserve"> 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252232D" w14:textId="5032D89F" w:rsidR="002B2D13" w:rsidRPr="00D60069" w:rsidRDefault="00945C6B" w:rsidP="00D60069">
            <w:pPr>
              <w:spacing w:after="80"/>
            </w:pPr>
            <w:r>
              <w:t>Manan Savaliya</w:t>
            </w:r>
          </w:p>
        </w:tc>
        <w:tc>
          <w:tcPr>
            <w:tcW w:w="1854" w:type="dxa"/>
            <w:tcMar>
              <w:bottom w:w="288" w:type="dxa"/>
            </w:tcMar>
          </w:tcPr>
          <w:p w14:paraId="541C64C4" w14:textId="1A4CA6E6" w:rsidR="002B2D13" w:rsidRPr="00D60069" w:rsidRDefault="00EC5C3A" w:rsidP="00D60069">
            <w:pPr>
              <w:spacing w:after="80"/>
            </w:pPr>
            <w:r>
              <w:t xml:space="preserve">November </w:t>
            </w:r>
            <w:r w:rsidR="004E783B">
              <w:t>26</w:t>
            </w:r>
            <w:r>
              <w:t>. 2022</w:t>
            </w:r>
          </w:p>
        </w:tc>
      </w:tr>
    </w:tbl>
    <w:bookmarkEnd w:id="1"/>
    <w:p w14:paraId="5A8F29F1" w14:textId="77777777" w:rsidR="002B2D13" w:rsidRPr="00D60069" w:rsidRDefault="00000000">
      <w:pPr>
        <w:pStyle w:val="Heading1"/>
      </w:pPr>
      <w:sdt>
        <w:sdtPr>
          <w:id w:val="-1794281877"/>
          <w:placeholder>
            <w:docPart w:val="34254CF74141134B815D053D96610029"/>
          </w:placeholder>
          <w:temporary/>
          <w:showingPlcHdr/>
          <w15:appearance w15:val="hidden"/>
        </w:sdtPr>
        <w:sdtContent>
          <w:r w:rsidR="006344A8" w:rsidRPr="00D60069">
            <w:t>Other Information</w:t>
          </w:r>
        </w:sdtContent>
      </w:sdt>
    </w:p>
    <w:p w14:paraId="4148EBD3" w14:textId="77777777" w:rsidR="002B2D13" w:rsidRPr="00D60069" w:rsidRDefault="00000000">
      <w:pPr>
        <w:pStyle w:val="Heading4"/>
      </w:pPr>
      <w:sdt>
        <w:sdtPr>
          <w:id w:val="2125887421"/>
          <w:placeholder>
            <w:docPart w:val="74E311CB2EAACC4A9EB7C4A68D50916A"/>
          </w:placeholder>
          <w:temporary/>
          <w:showingPlcHdr/>
          <w15:appearance w15:val="hidden"/>
        </w:sdtPr>
        <w:sdtContent>
          <w:r w:rsidR="006344A8" w:rsidRPr="00D60069">
            <w:t>Observers:</w:t>
          </w:r>
        </w:sdtContent>
      </w:sdt>
    </w:p>
    <w:p w14:paraId="258BDF5C" w14:textId="77777777" w:rsidR="002B2D13" w:rsidRPr="00D60069" w:rsidRDefault="00EC5C3A">
      <w:r>
        <w:t>Andy Lopez, Manan Savaliya</w:t>
      </w:r>
    </w:p>
    <w:p w14:paraId="0204A0DF" w14:textId="77777777" w:rsidR="002B2D13" w:rsidRPr="00D60069" w:rsidRDefault="00000000">
      <w:pPr>
        <w:pStyle w:val="Heading4"/>
      </w:pPr>
      <w:sdt>
        <w:sdtPr>
          <w:id w:val="-671956156"/>
          <w:placeholder>
            <w:docPart w:val="0A5FEFE7AA62C0418CF702F9BD8091F4"/>
          </w:placeholder>
          <w:temporary/>
          <w:showingPlcHdr/>
          <w15:appearance w15:val="hidden"/>
        </w:sdtPr>
        <w:sdtContent>
          <w:r w:rsidR="006344A8" w:rsidRPr="00D60069">
            <w:t>Resources:</w:t>
          </w:r>
        </w:sdtContent>
      </w:sdt>
    </w:p>
    <w:p w14:paraId="069C3354" w14:textId="1B7FC659" w:rsidR="002B2D13" w:rsidRPr="00D60069" w:rsidRDefault="00EC5C3A">
      <w:r>
        <w:t xml:space="preserve">Canvas Learning Management System, </w:t>
      </w:r>
      <w:r w:rsidR="00945C6B">
        <w:t xml:space="preserve">Google Slides, </w:t>
      </w:r>
      <w:r>
        <w:t>GitHub</w:t>
      </w:r>
    </w:p>
    <w:p w14:paraId="3169C65B" w14:textId="77777777" w:rsidR="002B2D13" w:rsidRPr="00D60069" w:rsidRDefault="00000000">
      <w:pPr>
        <w:pStyle w:val="Heading4"/>
      </w:pPr>
      <w:sdt>
        <w:sdtPr>
          <w:id w:val="1633520843"/>
          <w:placeholder>
            <w:docPart w:val="1B66C9EEAD578C4BAFAFAE4D7DD9802A"/>
          </w:placeholder>
          <w:temporary/>
          <w:showingPlcHdr/>
          <w15:appearance w15:val="hidden"/>
        </w:sdtPr>
        <w:sdtContent>
          <w:r w:rsidR="006344A8" w:rsidRPr="00D60069">
            <w:t>Special notes:</w:t>
          </w:r>
        </w:sdtContent>
      </w:sdt>
    </w:p>
    <w:p w14:paraId="41EB5B4E" w14:textId="77777777" w:rsidR="002B2D13" w:rsidRPr="00EC5C3A" w:rsidRDefault="00EC5C3A">
      <w:pPr>
        <w:rPr>
          <w:i/>
          <w:iCs/>
        </w:rPr>
      </w:pPr>
      <w:r>
        <w:rPr>
          <w:i/>
          <w:iCs/>
        </w:rPr>
        <w:t>Not A</w:t>
      </w:r>
      <w:r w:rsidRPr="00EC5C3A">
        <w:rPr>
          <w:i/>
          <w:iCs/>
        </w:rPr>
        <w:t>pplicable</w:t>
      </w:r>
    </w:p>
    <w:sectPr w:rsidR="002B2D13" w:rsidRPr="00EC5C3A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08E4D" w14:textId="77777777" w:rsidR="00B67AAE" w:rsidRDefault="00B67AAE">
      <w:pPr>
        <w:spacing w:before="0" w:after="0"/>
      </w:pPr>
      <w:r>
        <w:separator/>
      </w:r>
    </w:p>
  </w:endnote>
  <w:endnote w:type="continuationSeparator" w:id="0">
    <w:p w14:paraId="75780486" w14:textId="77777777" w:rsidR="00B67AAE" w:rsidRDefault="00B67A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04BBA6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15D9B" w14:textId="77777777" w:rsidR="00B67AAE" w:rsidRDefault="00B67AAE">
      <w:pPr>
        <w:spacing w:before="0" w:after="0"/>
      </w:pPr>
      <w:r>
        <w:separator/>
      </w:r>
    </w:p>
  </w:footnote>
  <w:footnote w:type="continuationSeparator" w:id="0">
    <w:p w14:paraId="4955EA7B" w14:textId="77777777" w:rsidR="00B67AAE" w:rsidRDefault="00B67AA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B820F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05525252">
    <w:abstractNumId w:val="2"/>
  </w:num>
  <w:num w:numId="2" w16cid:durableId="1799109503">
    <w:abstractNumId w:val="3"/>
  </w:num>
  <w:num w:numId="3" w16cid:durableId="1312176333">
    <w:abstractNumId w:val="1"/>
  </w:num>
  <w:num w:numId="4" w16cid:durableId="543177814">
    <w:abstractNumId w:val="0"/>
  </w:num>
  <w:num w:numId="5" w16cid:durableId="443841798">
    <w:abstractNumId w:val="1"/>
    <w:lvlOverride w:ilvl="0">
      <w:startOverride w:val="1"/>
    </w:lvlOverride>
  </w:num>
  <w:num w:numId="6" w16cid:durableId="204074360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23"/>
    <w:rsid w:val="001C3E0A"/>
    <w:rsid w:val="001E0877"/>
    <w:rsid w:val="002367EC"/>
    <w:rsid w:val="002B2D13"/>
    <w:rsid w:val="0030088E"/>
    <w:rsid w:val="0034721D"/>
    <w:rsid w:val="003D5BF7"/>
    <w:rsid w:val="003F257D"/>
    <w:rsid w:val="004B06F8"/>
    <w:rsid w:val="004E783B"/>
    <w:rsid w:val="005A7328"/>
    <w:rsid w:val="005C4D23"/>
    <w:rsid w:val="0062128A"/>
    <w:rsid w:val="006344A8"/>
    <w:rsid w:val="006A19B2"/>
    <w:rsid w:val="00734EEC"/>
    <w:rsid w:val="007F04FA"/>
    <w:rsid w:val="00945C6B"/>
    <w:rsid w:val="00962D5A"/>
    <w:rsid w:val="00A41B89"/>
    <w:rsid w:val="00A834A7"/>
    <w:rsid w:val="00B67AAE"/>
    <w:rsid w:val="00D60069"/>
    <w:rsid w:val="00D62E01"/>
    <w:rsid w:val="00D661EE"/>
    <w:rsid w:val="00D93B5B"/>
    <w:rsid w:val="00DB7349"/>
    <w:rsid w:val="00E048B4"/>
    <w:rsid w:val="00EC5C3A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7EEAF2"/>
  <w15:docId w15:val="{A47CF395-ED8E-1544-9F82-667796D8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/Desktop/Meeting%20Minutes%2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011D0FBEB7CD4EAFEAC8310101F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392CD-206E-094A-BFDF-6175B3CA3D38}"/>
      </w:docPartPr>
      <w:docPartBody>
        <w:p w:rsidR="00104DF2" w:rsidRDefault="00000000">
          <w:pPr>
            <w:pStyle w:val="39011D0FBEB7CD4EAFEAC8310101F303"/>
          </w:pPr>
          <w:r>
            <w:t>Team Meeting</w:t>
          </w:r>
        </w:p>
      </w:docPartBody>
    </w:docPart>
    <w:docPart>
      <w:docPartPr>
        <w:name w:val="5E7A50F28DA8F7448FAB115E8951C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EA5B1-DFE8-7740-B543-279E1A0AF7E0}"/>
      </w:docPartPr>
      <w:docPartBody>
        <w:p w:rsidR="00104DF2" w:rsidRDefault="00000000">
          <w:pPr>
            <w:pStyle w:val="5E7A50F28DA8F7448FAB115E8951C334"/>
          </w:pPr>
          <w:r w:rsidRPr="00E048B4">
            <w:t>Meeting called by:</w:t>
          </w:r>
        </w:p>
      </w:docPartBody>
    </w:docPart>
    <w:docPart>
      <w:docPartPr>
        <w:name w:val="17958C9163A1F94A850748F14CBF0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98BFE-13E5-D74D-97DC-D48B7EBEACF5}"/>
      </w:docPartPr>
      <w:docPartBody>
        <w:p w:rsidR="00104DF2" w:rsidRDefault="00000000">
          <w:pPr>
            <w:pStyle w:val="17958C9163A1F94A850748F14CBF07A3"/>
          </w:pPr>
          <w:r w:rsidRPr="00E048B4">
            <w:t>Type of meeting:</w:t>
          </w:r>
        </w:p>
      </w:docPartBody>
    </w:docPart>
    <w:docPart>
      <w:docPartPr>
        <w:name w:val="FE30597FD5ADAF449503620671AEF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7ADA8-76C9-B34E-827D-9ECD09B8A5CB}"/>
      </w:docPartPr>
      <w:docPartBody>
        <w:p w:rsidR="00104DF2" w:rsidRDefault="00000000">
          <w:pPr>
            <w:pStyle w:val="FE30597FD5ADAF449503620671AEFC18"/>
          </w:pPr>
          <w:r w:rsidRPr="00E048B4">
            <w:t>Facilitator:</w:t>
          </w:r>
        </w:p>
      </w:docPartBody>
    </w:docPart>
    <w:docPart>
      <w:docPartPr>
        <w:name w:val="29E441EC8FCF9243991DE6827A904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8B9B5-1BC8-CB45-9139-DBA828FDB508}"/>
      </w:docPartPr>
      <w:docPartBody>
        <w:p w:rsidR="00104DF2" w:rsidRDefault="00000000">
          <w:pPr>
            <w:pStyle w:val="29E441EC8FCF9243991DE6827A9044DC"/>
          </w:pPr>
          <w:r w:rsidRPr="00E048B4">
            <w:t>Note taker:</w:t>
          </w:r>
        </w:p>
      </w:docPartBody>
    </w:docPart>
    <w:docPart>
      <w:docPartPr>
        <w:name w:val="5A8104DDE5855847929924210992A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A64C1-6136-3E44-B460-9917E57A4805}"/>
      </w:docPartPr>
      <w:docPartBody>
        <w:p w:rsidR="00104DF2" w:rsidRDefault="00000000">
          <w:pPr>
            <w:pStyle w:val="5A8104DDE5855847929924210992A38F"/>
          </w:pPr>
          <w:r w:rsidRPr="00E048B4">
            <w:t>Timekeeper:</w:t>
          </w:r>
        </w:p>
      </w:docPartBody>
    </w:docPart>
    <w:docPart>
      <w:docPartPr>
        <w:name w:val="B4C81614F7223D4F8BCC37C96F326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4BAD5-12D9-AB4C-BB4B-47BA70E5C81B}"/>
      </w:docPartPr>
      <w:docPartBody>
        <w:p w:rsidR="00104DF2" w:rsidRDefault="00000000">
          <w:pPr>
            <w:pStyle w:val="B4C81614F7223D4F8BCC37C96F326D87"/>
          </w:pPr>
          <w:r>
            <w:t>Attendees:</w:t>
          </w:r>
        </w:p>
      </w:docPartBody>
    </w:docPart>
    <w:docPart>
      <w:docPartPr>
        <w:name w:val="A07520EEC9089F4ABF1C1F8E62BCF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5B838-BD04-B943-A93E-97A07A6AF24C}"/>
      </w:docPartPr>
      <w:docPartBody>
        <w:p w:rsidR="00104DF2" w:rsidRDefault="00000000">
          <w:pPr>
            <w:pStyle w:val="A07520EEC9089F4ABF1C1F8E62BCF397"/>
          </w:pPr>
          <w:r>
            <w:t>Please read:</w:t>
          </w:r>
        </w:p>
      </w:docPartBody>
    </w:docPart>
    <w:docPart>
      <w:docPartPr>
        <w:name w:val="11C1DACAA47C024A86C1EEE5404C4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D957C-9A16-D947-A308-17AC1D69BB15}"/>
      </w:docPartPr>
      <w:docPartBody>
        <w:p w:rsidR="00104DF2" w:rsidRDefault="00000000">
          <w:pPr>
            <w:pStyle w:val="11C1DACAA47C024A86C1EEE5404C4E03"/>
          </w:pPr>
          <w:r>
            <w:t>Please bring:</w:t>
          </w:r>
        </w:p>
      </w:docPartBody>
    </w:docPart>
    <w:docPart>
      <w:docPartPr>
        <w:name w:val="230FD188ED13E142B0485EE540CAE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EF798-4F84-8742-9834-1D7AA7025428}"/>
      </w:docPartPr>
      <w:docPartBody>
        <w:p w:rsidR="00104DF2" w:rsidRDefault="00000000">
          <w:pPr>
            <w:pStyle w:val="230FD188ED13E142B0485EE540CAEFF3"/>
          </w:pPr>
          <w:r>
            <w:t>Minutes</w:t>
          </w:r>
        </w:p>
      </w:docPartBody>
    </w:docPart>
    <w:docPart>
      <w:docPartPr>
        <w:name w:val="4AE8E64C18ABC84F9E68A0DB41F0B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DE36A-10F4-D64B-AF58-6EE1B9E8D653}"/>
      </w:docPartPr>
      <w:docPartBody>
        <w:p w:rsidR="00104DF2" w:rsidRDefault="00000000">
          <w:pPr>
            <w:pStyle w:val="4AE8E64C18ABC84F9E68A0DB41F0B4A9"/>
          </w:pPr>
          <w:r>
            <w:t>Agenda item:</w:t>
          </w:r>
        </w:p>
      </w:docPartBody>
    </w:docPart>
    <w:docPart>
      <w:docPartPr>
        <w:name w:val="860AC9F42B0D2644A39332B8C932A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25137-1F46-F540-A738-87FCE90B2736}"/>
      </w:docPartPr>
      <w:docPartBody>
        <w:p w:rsidR="00104DF2" w:rsidRDefault="00000000">
          <w:pPr>
            <w:pStyle w:val="860AC9F42B0D2644A39332B8C932AB90"/>
          </w:pPr>
          <w:r>
            <w:t>Presenter:</w:t>
          </w:r>
        </w:p>
      </w:docPartBody>
    </w:docPart>
    <w:docPart>
      <w:docPartPr>
        <w:name w:val="7CF33F95B1F7394AA534550FED8BA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39569-E684-9A42-8607-3B5BF0C6ADAC}"/>
      </w:docPartPr>
      <w:docPartBody>
        <w:p w:rsidR="00104DF2" w:rsidRDefault="00000000">
          <w:pPr>
            <w:pStyle w:val="7CF33F95B1F7394AA534550FED8BA906"/>
          </w:pPr>
          <w:r>
            <w:t>Discussion:</w:t>
          </w:r>
        </w:p>
      </w:docPartBody>
    </w:docPart>
    <w:docPart>
      <w:docPartPr>
        <w:name w:val="612DA2F4A8CFD0429C2E06CD4B645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59CB3-30B3-5544-9BE1-8E0EBBEB030E}"/>
      </w:docPartPr>
      <w:docPartBody>
        <w:p w:rsidR="00104DF2" w:rsidRDefault="00000000">
          <w:pPr>
            <w:pStyle w:val="612DA2F4A8CFD0429C2E06CD4B645AAA"/>
          </w:pPr>
          <w:r>
            <w:t>Conclusions:</w:t>
          </w:r>
        </w:p>
      </w:docPartBody>
    </w:docPart>
    <w:docPart>
      <w:docPartPr>
        <w:name w:val="0DB1D12A5DFD6845BCF8A3F954376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324BA-F747-6444-9F30-530A7527425C}"/>
      </w:docPartPr>
      <w:docPartBody>
        <w:p w:rsidR="00104DF2" w:rsidRDefault="00000000">
          <w:pPr>
            <w:pStyle w:val="0DB1D12A5DFD6845BCF8A3F954376AB2"/>
          </w:pPr>
          <w:r>
            <w:t>Action items</w:t>
          </w:r>
        </w:p>
      </w:docPartBody>
    </w:docPart>
    <w:docPart>
      <w:docPartPr>
        <w:name w:val="51C99B4D0CCB874CAFA5F75CD3ED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FABB0-38F6-BB40-B346-979B9D4E8821}"/>
      </w:docPartPr>
      <w:docPartBody>
        <w:p w:rsidR="00104DF2" w:rsidRDefault="00000000">
          <w:pPr>
            <w:pStyle w:val="51C99B4D0CCB874CAFA5F75CD3EDBD2C"/>
          </w:pPr>
          <w:r>
            <w:t>Person responsible</w:t>
          </w:r>
        </w:p>
      </w:docPartBody>
    </w:docPart>
    <w:docPart>
      <w:docPartPr>
        <w:name w:val="F3BCDCFD9DD5214B9B8C6F1DE2D37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D962F-9FBE-314F-B19E-E996D476BF01}"/>
      </w:docPartPr>
      <w:docPartBody>
        <w:p w:rsidR="00104DF2" w:rsidRDefault="00000000">
          <w:pPr>
            <w:pStyle w:val="F3BCDCFD9DD5214B9B8C6F1DE2D3722F"/>
          </w:pPr>
          <w:r>
            <w:t>Deadline</w:t>
          </w:r>
        </w:p>
      </w:docPartBody>
    </w:docPart>
    <w:docPart>
      <w:docPartPr>
        <w:name w:val="34254CF74141134B815D053D96610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9ABEC-430F-E147-BFD4-A240A0306924}"/>
      </w:docPartPr>
      <w:docPartBody>
        <w:p w:rsidR="00104DF2" w:rsidRDefault="00000000">
          <w:pPr>
            <w:pStyle w:val="34254CF74141134B815D053D96610029"/>
          </w:pPr>
          <w:r>
            <w:t>Other Information</w:t>
          </w:r>
        </w:p>
      </w:docPartBody>
    </w:docPart>
    <w:docPart>
      <w:docPartPr>
        <w:name w:val="74E311CB2EAACC4A9EB7C4A68D509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3ECCF-6C7F-1145-853D-3EBF4FFF4C85}"/>
      </w:docPartPr>
      <w:docPartBody>
        <w:p w:rsidR="00104DF2" w:rsidRDefault="00000000">
          <w:pPr>
            <w:pStyle w:val="74E311CB2EAACC4A9EB7C4A68D50916A"/>
          </w:pPr>
          <w:r>
            <w:t>Observers:</w:t>
          </w:r>
        </w:p>
      </w:docPartBody>
    </w:docPart>
    <w:docPart>
      <w:docPartPr>
        <w:name w:val="0A5FEFE7AA62C0418CF702F9BD809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ABAFA-0B09-D347-8F9B-4A8101EBF431}"/>
      </w:docPartPr>
      <w:docPartBody>
        <w:p w:rsidR="00104DF2" w:rsidRDefault="00000000">
          <w:pPr>
            <w:pStyle w:val="0A5FEFE7AA62C0418CF702F9BD8091F4"/>
          </w:pPr>
          <w:r>
            <w:t>Resources:</w:t>
          </w:r>
        </w:p>
      </w:docPartBody>
    </w:docPart>
    <w:docPart>
      <w:docPartPr>
        <w:name w:val="1B66C9EEAD578C4BAFAFAE4D7DD98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64AB9-34A5-6B40-844C-92BF5E7F18B5}"/>
      </w:docPartPr>
      <w:docPartBody>
        <w:p w:rsidR="00104DF2" w:rsidRDefault="00000000">
          <w:pPr>
            <w:pStyle w:val="1B66C9EEAD578C4BAFAFAE4D7DD9802A"/>
          </w:pPr>
          <w:r>
            <w:t>Special 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D5"/>
    <w:rsid w:val="00104DF2"/>
    <w:rsid w:val="003027DB"/>
    <w:rsid w:val="004B3FD5"/>
    <w:rsid w:val="0052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011D0FBEB7CD4EAFEAC8310101F303">
    <w:name w:val="39011D0FBEB7CD4EAFEAC8310101F303"/>
  </w:style>
  <w:style w:type="paragraph" w:customStyle="1" w:styleId="5E7A50F28DA8F7448FAB115E8951C334">
    <w:name w:val="5E7A50F28DA8F7448FAB115E8951C334"/>
  </w:style>
  <w:style w:type="paragraph" w:customStyle="1" w:styleId="17958C9163A1F94A850748F14CBF07A3">
    <w:name w:val="17958C9163A1F94A850748F14CBF07A3"/>
  </w:style>
  <w:style w:type="paragraph" w:customStyle="1" w:styleId="FE30597FD5ADAF449503620671AEFC18">
    <w:name w:val="FE30597FD5ADAF449503620671AEFC18"/>
  </w:style>
  <w:style w:type="paragraph" w:customStyle="1" w:styleId="29E441EC8FCF9243991DE6827A9044DC">
    <w:name w:val="29E441EC8FCF9243991DE6827A9044DC"/>
  </w:style>
  <w:style w:type="paragraph" w:customStyle="1" w:styleId="5A8104DDE5855847929924210992A38F">
    <w:name w:val="5A8104DDE5855847929924210992A38F"/>
  </w:style>
  <w:style w:type="paragraph" w:customStyle="1" w:styleId="B4C81614F7223D4F8BCC37C96F326D87">
    <w:name w:val="B4C81614F7223D4F8BCC37C96F326D87"/>
  </w:style>
  <w:style w:type="paragraph" w:customStyle="1" w:styleId="A07520EEC9089F4ABF1C1F8E62BCF397">
    <w:name w:val="A07520EEC9089F4ABF1C1F8E62BCF397"/>
  </w:style>
  <w:style w:type="paragraph" w:customStyle="1" w:styleId="11C1DACAA47C024A86C1EEE5404C4E03">
    <w:name w:val="11C1DACAA47C024A86C1EEE5404C4E03"/>
  </w:style>
  <w:style w:type="paragraph" w:customStyle="1" w:styleId="230FD188ED13E142B0485EE540CAEFF3">
    <w:name w:val="230FD188ED13E142B0485EE540CAEFF3"/>
  </w:style>
  <w:style w:type="paragraph" w:customStyle="1" w:styleId="4AE8E64C18ABC84F9E68A0DB41F0B4A9">
    <w:name w:val="4AE8E64C18ABC84F9E68A0DB41F0B4A9"/>
  </w:style>
  <w:style w:type="paragraph" w:customStyle="1" w:styleId="860AC9F42B0D2644A39332B8C932AB90">
    <w:name w:val="860AC9F42B0D2644A39332B8C932AB90"/>
  </w:style>
  <w:style w:type="paragraph" w:customStyle="1" w:styleId="7CF33F95B1F7394AA534550FED8BA906">
    <w:name w:val="7CF33F95B1F7394AA534550FED8BA906"/>
  </w:style>
  <w:style w:type="paragraph" w:customStyle="1" w:styleId="612DA2F4A8CFD0429C2E06CD4B645AAA">
    <w:name w:val="612DA2F4A8CFD0429C2E06CD4B645AAA"/>
  </w:style>
  <w:style w:type="paragraph" w:customStyle="1" w:styleId="0DB1D12A5DFD6845BCF8A3F954376AB2">
    <w:name w:val="0DB1D12A5DFD6845BCF8A3F954376AB2"/>
  </w:style>
  <w:style w:type="paragraph" w:customStyle="1" w:styleId="51C99B4D0CCB874CAFA5F75CD3EDBD2C">
    <w:name w:val="51C99B4D0CCB874CAFA5F75CD3EDBD2C"/>
  </w:style>
  <w:style w:type="paragraph" w:customStyle="1" w:styleId="F3BCDCFD9DD5214B9B8C6F1DE2D3722F">
    <w:name w:val="F3BCDCFD9DD5214B9B8C6F1DE2D3722F"/>
  </w:style>
  <w:style w:type="paragraph" w:customStyle="1" w:styleId="34254CF74141134B815D053D96610029">
    <w:name w:val="34254CF74141134B815D053D96610029"/>
  </w:style>
  <w:style w:type="paragraph" w:customStyle="1" w:styleId="74E311CB2EAACC4A9EB7C4A68D50916A">
    <w:name w:val="74E311CB2EAACC4A9EB7C4A68D50916A"/>
  </w:style>
  <w:style w:type="paragraph" w:customStyle="1" w:styleId="0A5FEFE7AA62C0418CF702F9BD8091F4">
    <w:name w:val="0A5FEFE7AA62C0418CF702F9BD8091F4"/>
  </w:style>
  <w:style w:type="paragraph" w:customStyle="1" w:styleId="1B66C9EEAD578C4BAFAFAE4D7DD9802A">
    <w:name w:val="1B66C9EEAD578C4BAFAFAE4D7DD98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1.dotx</Template>
  <TotalTime>35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Samridhya</dc:creator>
  <cp:keywords/>
  <dc:description/>
  <cp:lastModifiedBy>Mukherjee, Samridhya</cp:lastModifiedBy>
  <cp:revision>5</cp:revision>
  <dcterms:created xsi:type="dcterms:W3CDTF">2022-12-02T20:04:00Z</dcterms:created>
  <dcterms:modified xsi:type="dcterms:W3CDTF">2022-12-02T20:41:00Z</dcterms:modified>
  <cp:version/>
</cp:coreProperties>
</file>